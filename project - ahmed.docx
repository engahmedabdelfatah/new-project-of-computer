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B1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:Ahmed abdel fatah Mohamed aboelnor </w:t>
      </w:r>
    </w:p>
    <w:p w:rsidR="00D029B1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B.N: 88</w:t>
      </w:r>
    </w:p>
    <w:p w:rsidR="00D029B1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: 31/5/2020 </w:t>
      </w:r>
    </w:p>
    <w:p w:rsidR="00D029B1" w:rsidRPr="00993E55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9704D6">
        <w:t xml:space="preserve"> </w:t>
      </w:r>
      <w:r>
        <w:rPr>
          <w:sz w:val="28"/>
          <w:szCs w:val="28"/>
        </w:rPr>
        <w:t>Programming languages</w:t>
      </w: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 : </w:t>
      </w: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page : </w:t>
      </w:r>
    </w:p>
    <w:p w:rsidR="00D029B1" w:rsidRDefault="00D029B1" w:rsidP="00B74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B74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93E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E55">
        <w:rPr>
          <w:rFonts w:ascii="Times New Roman" w:hAnsi="Times New Roman" w:cs="Times New Roman"/>
          <w:b/>
          <w:bCs/>
          <w:sz w:val="28"/>
          <w:szCs w:val="28"/>
        </w:rPr>
        <w:t xml:space="preserve">Application brief: </w:t>
      </w:r>
    </w:p>
    <w:p w:rsidR="00D029B1" w:rsidRDefault="00D029B1" w:rsidP="00993E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Best programming languages in 2020:</w:t>
      </w:r>
    </w:p>
    <w:p w:rsidR="00D029B1" w:rsidRDefault="00D029B1" w:rsidP="00993E5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93E55">
        <w:rPr>
          <w:rFonts w:ascii="Times New Roman" w:hAnsi="Times New Roman" w:cs="Times New Roman"/>
          <w:bCs/>
          <w:sz w:val="28"/>
          <w:szCs w:val="28"/>
        </w:rPr>
        <w:t>Python: python language developed by Guido van Rossum. Java: James Gosling primarily designed java at sun Microsystems.  R: R was designed by Robert Gentleman and Ross ihaka.</w:t>
      </w:r>
      <w:r>
        <w:rPr>
          <w:rFonts w:ascii="Times New Roman" w:hAnsi="Times New Roman" w:cs="Times New Roman"/>
          <w:bCs/>
          <w:sz w:val="28"/>
          <w:szCs w:val="28"/>
        </w:rPr>
        <w:t xml:space="preserve"> Java script: Java script was earlier called Live script. Swift: Swift was developed by Apple in July 2010 so that ISO developers don`t need to work with Objective-C.  C++: C++ is a programming language that was developed by Bjarne stoustrup in 1983. C#: C# is a computer programming language. It`s the first version released in 2001.</w:t>
      </w:r>
    </w:p>
    <w:p w:rsidR="00D029B1" w:rsidRPr="00993E55" w:rsidRDefault="00D029B1" w:rsidP="00993E5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029B1" w:rsidRPr="00993E55" w:rsidRDefault="00D029B1" w:rsidP="00993E5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4D6">
        <w:rPr>
          <w:rFonts w:ascii="Times New Roman" w:hAnsi="Times New Roman" w:cs="Times New Roman"/>
          <w:b/>
          <w:bCs/>
          <w:sz w:val="36"/>
          <w:szCs w:val="36"/>
        </w:rPr>
        <w:t>Scree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9704D6">
        <w:rPr>
          <w:rFonts w:ascii="Times New Roman" w:hAnsi="Times New Roman" w:cs="Times New Roman"/>
          <w:b/>
          <w:bCs/>
          <w:sz w:val="36"/>
          <w:szCs w:val="36"/>
        </w:rPr>
        <w:t>shots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493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466.5pt;height:459.75pt;visibility:visible">
            <v:imagedata r:id="rId5" o:title=""/>
          </v:shape>
        </w:pict>
      </w: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B6493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Picture 4" o:spid="_x0000_i1026" type="#_x0000_t75" style="width:464.25pt;height:277.5pt;visibility:visible">
            <v:imagedata r:id="rId6" o:title=""/>
          </v:shape>
        </w:pict>
      </w: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35D26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i1027" type="#_x0000_t75" style="width:468pt;height:351pt">
            <v:imagedata r:id="rId7" o:title=""/>
          </v:shape>
        </w:pict>
      </w: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Pr="009704D6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6493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Picture 5" o:spid="_x0000_i1028" type="#_x0000_t75" style="width:463.5pt;height:400.5pt;visibility:visible">
            <v:imagedata r:id="rId8" o:title=""/>
          </v:shape>
        </w:pict>
      </w:r>
    </w:p>
    <w:sectPr w:rsidR="00D029B1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E693B"/>
    <w:multiLevelType w:val="hybridMultilevel"/>
    <w:tmpl w:val="ADFE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80323A"/>
    <w:multiLevelType w:val="hybridMultilevel"/>
    <w:tmpl w:val="1808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2057B"/>
    <w:multiLevelType w:val="hybridMultilevel"/>
    <w:tmpl w:val="FA5A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04D6"/>
    <w:rsid w:val="000B516A"/>
    <w:rsid w:val="000B6493"/>
    <w:rsid w:val="00235F7D"/>
    <w:rsid w:val="0028278C"/>
    <w:rsid w:val="00422901"/>
    <w:rsid w:val="00495AB9"/>
    <w:rsid w:val="004A1BC8"/>
    <w:rsid w:val="004D44AD"/>
    <w:rsid w:val="00546B5A"/>
    <w:rsid w:val="005B2A74"/>
    <w:rsid w:val="006B25B7"/>
    <w:rsid w:val="007C0055"/>
    <w:rsid w:val="007E0A98"/>
    <w:rsid w:val="00921F27"/>
    <w:rsid w:val="00935D26"/>
    <w:rsid w:val="009704D6"/>
    <w:rsid w:val="00993E55"/>
    <w:rsid w:val="009C41E4"/>
    <w:rsid w:val="00A131E4"/>
    <w:rsid w:val="00AD2004"/>
    <w:rsid w:val="00B36A28"/>
    <w:rsid w:val="00B74D34"/>
    <w:rsid w:val="00BB3732"/>
    <w:rsid w:val="00CE7F4F"/>
    <w:rsid w:val="00D029B1"/>
    <w:rsid w:val="00D42278"/>
    <w:rsid w:val="00DB5F17"/>
    <w:rsid w:val="00DD726C"/>
    <w:rsid w:val="00E05819"/>
    <w:rsid w:val="00E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7C005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93E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85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61</TotalTime>
  <Pages>5</Pages>
  <Words>111</Words>
  <Characters>637</Characters>
  <Application>Microsoft Office Outlook</Application>
  <DocSecurity>0</DocSecurity>
  <Lines>0</Lines>
  <Paragraphs>0</Paragraphs>
  <ScaleCrop>false</ScaleCrop>
  <Company>&lt;egyptian hak&gt;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naguib</cp:lastModifiedBy>
  <cp:revision>19</cp:revision>
  <dcterms:created xsi:type="dcterms:W3CDTF">2020-05-13T01:26:00Z</dcterms:created>
  <dcterms:modified xsi:type="dcterms:W3CDTF">2020-05-31T09:28:00Z</dcterms:modified>
</cp:coreProperties>
</file>